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CC"/>
  <w:body>
    <w:p w:rsidR="004740D3" w:rsidRDefault="004740D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Source Inght</w:t>
      </w:r>
    </w:p>
    <w:p w:rsidR="004740D3" w:rsidRDefault="004740D3">
      <w:pPr>
        <w:rPr>
          <w:sz w:val="24"/>
          <w:szCs w:val="32"/>
        </w:rPr>
      </w:pPr>
      <w:r>
        <w:rPr>
          <w:sz w:val="24"/>
          <w:szCs w:val="32"/>
        </w:rPr>
        <w:t>**********************************</w:t>
      </w:r>
      <w:bookmarkStart w:id="0" w:name="_GoBack"/>
      <w:bookmarkEnd w:id="0"/>
    </w:p>
    <w:p w:rsidR="004740D3" w:rsidRDefault="004740D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 Add the type of file:</w:t>
      </w:r>
    </w:p>
    <w:p w:rsidR="004740D3" w:rsidRDefault="004740D3">
      <w:pPr>
        <w:ind w:left="420" w:firstLine="420"/>
        <w:rPr>
          <w:sz w:val="24"/>
          <w:szCs w:val="32"/>
        </w:rPr>
      </w:pPr>
      <w:r>
        <w:rPr>
          <w:sz w:val="24"/>
          <w:szCs w:val="32"/>
        </w:rPr>
        <w:t>options--&gt;document options--&gt;add type--&gt;file filter--&gt;</w:t>
      </w:r>
    </w:p>
    <w:p w:rsidR="004740D3" w:rsidRDefault="004740D3">
      <w:pPr>
        <w:ind w:left="420" w:firstLine="420"/>
        <w:rPr>
          <w:sz w:val="24"/>
          <w:szCs w:val="32"/>
        </w:rPr>
      </w:pPr>
      <w:r>
        <w:rPr>
          <w:sz w:val="24"/>
          <w:szCs w:val="32"/>
        </w:rPr>
        <w:t xml:space="preserve">include when adding to projects  --&gt; </w:t>
      </w:r>
      <w:r>
        <w:rPr>
          <w:rFonts w:hint="eastAsia"/>
          <w:sz w:val="24"/>
          <w:szCs w:val="32"/>
        </w:rPr>
        <w:t>√</w:t>
      </w:r>
    </w:p>
    <w:p w:rsidR="004740D3" w:rsidRDefault="004740D3">
      <w:pPr>
        <w:rPr>
          <w:sz w:val="24"/>
          <w:szCs w:val="32"/>
        </w:rPr>
      </w:pPr>
      <w:r>
        <w:rPr>
          <w:sz w:val="24"/>
          <w:szCs w:val="32"/>
        </w:rPr>
        <w:t>**********************************</w:t>
      </w:r>
    </w:p>
    <w:sectPr w:rsidR="004740D3" w:rsidSect="00FA0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3B6BB"/>
    <w:multiLevelType w:val="singleLevel"/>
    <w:tmpl w:val="56F3B6BB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0B75"/>
    <w:rsid w:val="0042307C"/>
    <w:rsid w:val="004740D3"/>
    <w:rsid w:val="007D4B98"/>
    <w:rsid w:val="00D611B2"/>
    <w:rsid w:val="00FA0B75"/>
    <w:rsid w:val="5DA104BA"/>
    <w:rsid w:val="64E97382"/>
    <w:rsid w:val="68D4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75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29</Words>
  <Characters>171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AutoBVT</cp:lastModifiedBy>
  <cp:revision>2</cp:revision>
  <dcterms:created xsi:type="dcterms:W3CDTF">2014-10-29T12:08:00Z</dcterms:created>
  <dcterms:modified xsi:type="dcterms:W3CDTF">2016-03-26T12:26:00Z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