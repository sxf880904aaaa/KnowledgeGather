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6"/>
          <w:szCs w:val="44"/>
          <w:lang w:val="en-US"/>
        </w:rPr>
      </w:pPr>
      <w:r>
        <w:rPr>
          <w:b/>
          <w:bCs/>
          <w:sz w:val="36"/>
          <w:szCs w:val="44"/>
          <w:lang w:val="en-US"/>
        </w:rPr>
        <w:t>Studio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*****************************************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Modify font style</w:t>
      </w:r>
    </w:p>
    <w:p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 xml:space="preserve">1)  </w:t>
      </w:r>
      <w:bookmarkStart w:id="0" w:name="OLE_LINK1"/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http://color-themes.com/?view=index</w:t>
      </w:r>
      <w:bookmarkEnd w:id="0"/>
    </w:p>
    <w:p>
      <w:pPr>
        <w:numPr>
          <w:ilvl w:val="0"/>
          <w:numId w:val="2"/>
        </w:numPr>
        <w:ind w:left="840"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file --&gt;import settings                       </w:t>
      </w:r>
    </w:p>
    <w:p>
      <w:pPr>
        <w:numPr>
          <w:ilvl w:val="0"/>
          <w:numId w:val="2"/>
        </w:numPr>
        <w:ind w:left="840"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>http://www.zhihu.com/question/23210530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instrText xml:space="preserve"> HYPERLINK "http://www.iplaysoft.com/top10-programming-fonts.html" </w:instrTex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default"/>
          <w:b w:val="0"/>
          <w:bCs w:val="0"/>
          <w:sz w:val="24"/>
          <w:szCs w:val="24"/>
          <w:lang w:val="en-US" w:eastAsia="zh-CN"/>
        </w:rPr>
        <w:t>http://www.iplaysoft.com/top10-programming-fonts.html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My choice:     bg: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199,237,204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font:  consolata,13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******************************************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2. Change Bg:  Editor--&gt;color&amp;font--&gt;general--&gt;default text,background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******************************************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3. Code outo tips: code completion--&gt;first letter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806767">
    <w:nsid w:val="56F39FEF"/>
    <w:multiLevelType w:val="singleLevel"/>
    <w:tmpl w:val="56F39FEF"/>
    <w:lvl w:ilvl="0" w:tentative="1">
      <w:start w:val="2"/>
      <w:numFmt w:val="decimal"/>
      <w:suff w:val="space"/>
      <w:lvlText w:val="%1)"/>
      <w:lvlJc w:val="left"/>
    </w:lvl>
  </w:abstractNum>
  <w:abstractNum w:abstractNumId="1458803706">
    <w:nsid w:val="56F393FA"/>
    <w:multiLevelType w:val="singleLevel"/>
    <w:tmpl w:val="56F393FA"/>
    <w:lvl w:ilvl="0" w:tentative="1">
      <w:start w:val="1"/>
      <w:numFmt w:val="decimal"/>
      <w:suff w:val="space"/>
      <w:lvlText w:val="%1."/>
      <w:lvlJc w:val="left"/>
    </w:lvl>
  </w:abstractNum>
  <w:num w:numId="1">
    <w:abstractNumId w:val="1458803706"/>
  </w:num>
  <w:num w:numId="2">
    <w:abstractNumId w:val="14588067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03633"/>
    <w:rsid w:val="01212E9E"/>
    <w:rsid w:val="0B570A8C"/>
    <w:rsid w:val="117B406B"/>
    <w:rsid w:val="120A2170"/>
    <w:rsid w:val="169232B9"/>
    <w:rsid w:val="171D7909"/>
    <w:rsid w:val="1BAD1601"/>
    <w:rsid w:val="1D667E3D"/>
    <w:rsid w:val="234D048F"/>
    <w:rsid w:val="2634439E"/>
    <w:rsid w:val="3A897562"/>
    <w:rsid w:val="50741F61"/>
    <w:rsid w:val="5CE95F37"/>
    <w:rsid w:val="5D37233C"/>
    <w:rsid w:val="654F4953"/>
    <w:rsid w:val="6CC97699"/>
    <w:rsid w:val="6D7B20EF"/>
    <w:rsid w:val="756C4610"/>
    <w:rsid w:val="7785267A"/>
    <w:rsid w:val="7C042014"/>
    <w:rsid w:val="7DF85C9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</dc:creator>
  <cp:lastModifiedBy>leon</cp:lastModifiedBy>
  <dcterms:modified xsi:type="dcterms:W3CDTF">2016-03-25T08:29:42Z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